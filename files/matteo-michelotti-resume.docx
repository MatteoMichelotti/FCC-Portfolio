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09" w:rsidRPr="001B3C31" w:rsidRDefault="00FD5A1D" w:rsidP="0045364F">
      <w:pPr>
        <w:pStyle w:val="Title"/>
        <w:jc w:val="center"/>
        <w:rPr>
          <w:sz w:val="56"/>
        </w:rPr>
      </w:pPr>
      <w:r>
        <w:t>‍‍</w:t>
      </w:r>
      <w:sdt>
        <w:sdtPr>
          <w:rPr>
            <w:sz w:val="64"/>
            <w:szCs w:val="64"/>
          </w:rPr>
          <w:alias w:val="Your Name"/>
          <w:tag w:val=""/>
          <w:id w:val="1246310863"/>
          <w:placeholder>
            <w:docPart w:val="D926DEDE404C48A59097BF60D8D954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2DCD" w:rsidRPr="001B6931">
            <w:rPr>
              <w:sz w:val="64"/>
              <w:szCs w:val="64"/>
            </w:rPr>
            <w:t>Matteo Michelotti</w:t>
          </w:r>
        </w:sdtContent>
      </w:sdt>
    </w:p>
    <w:p w:rsidR="00520E09" w:rsidRPr="001B3C31" w:rsidRDefault="00941D86" w:rsidP="008F6131">
      <w:pPr>
        <w:jc w:val="both"/>
      </w:pPr>
      <w:sdt>
        <w:sdtPr>
          <w:alias w:val="Address"/>
          <w:tag w:val=""/>
          <w:id w:val="-593780209"/>
          <w:placeholder>
            <w:docPart w:val="0D4B81E26A074E6A9B2849BA83DE9B7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32DCD" w:rsidRPr="001B3C31">
            <w:t>13331 North MacArthur Blvd #219, Oklahoma City, OK, 73142</w:t>
          </w:r>
        </w:sdtContent>
      </w:sdt>
      <w:r w:rsidR="00FD5A1D" w:rsidRPr="001B3C31">
        <w:t> | </w:t>
      </w:r>
      <w:sdt>
        <w:sdtPr>
          <w:alias w:val="Telephone"/>
          <w:tag w:val=""/>
          <w:id w:val="-1416317146"/>
          <w:placeholder>
            <w:docPart w:val="7FC15C5B1D43469BAED054FC0B61501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32DCD" w:rsidRPr="001B3C31">
            <w:t>(405) 605-9636</w:t>
          </w:r>
        </w:sdtContent>
      </w:sdt>
      <w:r w:rsidR="00FD5A1D" w:rsidRPr="001B3C31">
        <w:t> | </w:t>
      </w:r>
      <w:sdt>
        <w:sdtPr>
          <w:rPr>
            <w:spacing w:val="20"/>
          </w:rPr>
          <w:alias w:val="Email"/>
          <w:tag w:val=""/>
          <w:id w:val="-391963670"/>
          <w:placeholder>
            <w:docPart w:val="4557C008A6E547E7A7761B26D80ED1C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32DCD" w:rsidRPr="008F6131">
            <w:rPr>
              <w:spacing w:val="20"/>
            </w:rPr>
            <w:t>matteo.michelotti@outlook.com</w:t>
          </w:r>
        </w:sdtContent>
      </w:sdt>
    </w:p>
    <w:p w:rsidR="00DD2305" w:rsidRPr="00DD2305" w:rsidRDefault="00DD2305" w:rsidP="001B6931">
      <w:pPr>
        <w:pStyle w:val="SectionHeading"/>
        <w:rPr>
          <w:sz w:val="20"/>
        </w:rPr>
      </w:pPr>
    </w:p>
    <w:p w:rsidR="001B6931" w:rsidRPr="001B6931" w:rsidRDefault="001B6931" w:rsidP="001B6931">
      <w:pPr>
        <w:pStyle w:val="SectionHeading"/>
        <w:rPr>
          <w:sz w:val="36"/>
        </w:rPr>
      </w:pPr>
      <w:r w:rsidRPr="001B6931">
        <w:rPr>
          <w:sz w:val="36"/>
        </w:rPr>
        <w:t>Skills &amp; Abilities</w:t>
      </w:r>
    </w:p>
    <w:p w:rsidR="001B6931" w:rsidRPr="001B6931" w:rsidRDefault="001B6931" w:rsidP="001B6931">
      <w:pPr>
        <w:pStyle w:val="Subsection"/>
        <w:spacing w:before="100"/>
        <w:rPr>
          <w:sz w:val="24"/>
        </w:rPr>
      </w:pPr>
      <w:r w:rsidRPr="001B6931">
        <w:rPr>
          <w:sz w:val="24"/>
        </w:rPr>
        <w:t>technical skills</w:t>
      </w:r>
    </w:p>
    <w:p w:rsidR="001B6931" w:rsidRDefault="0045364F" w:rsidP="00DD2305">
      <w:pPr>
        <w:pStyle w:val="MMList"/>
      </w:pPr>
      <w:r>
        <w:rPr>
          <w:b/>
        </w:rPr>
        <w:t xml:space="preserve">Programming: </w:t>
      </w:r>
      <w:r w:rsidR="00EA7FA2">
        <w:t xml:space="preserve">C, C++, C#, </w:t>
      </w:r>
      <w:proofErr w:type="spellStart"/>
      <w:r w:rsidR="001B6931" w:rsidRPr="001B6931">
        <w:t>Matlab</w:t>
      </w:r>
      <w:proofErr w:type="spellEnd"/>
      <w:r w:rsidR="00917312">
        <w:t>, R, Python, Fortran</w:t>
      </w:r>
    </w:p>
    <w:p w:rsidR="00917312" w:rsidRDefault="00441575" w:rsidP="00DD2305">
      <w:pPr>
        <w:pStyle w:val="MMList"/>
      </w:pPr>
      <w:r>
        <w:rPr>
          <w:b/>
        </w:rPr>
        <w:t xml:space="preserve">Front-End </w:t>
      </w:r>
      <w:r w:rsidR="00917312">
        <w:rPr>
          <w:b/>
        </w:rPr>
        <w:t>Web Development:</w:t>
      </w:r>
      <w:r w:rsidR="00917312">
        <w:t xml:space="preserve"> HTML, CSS</w:t>
      </w:r>
      <w:r>
        <w:t xml:space="preserve"> (</w:t>
      </w:r>
      <w:r w:rsidR="00EA7FA2">
        <w:t>Bootstrap</w:t>
      </w:r>
      <w:r>
        <w:t>, Semantic</w:t>
      </w:r>
      <w:r w:rsidR="009346F2">
        <w:t>-</w:t>
      </w:r>
      <w:r>
        <w:t>UI)</w:t>
      </w:r>
      <w:r w:rsidR="00EA7FA2">
        <w:t>, JavaScript</w:t>
      </w:r>
      <w:r w:rsidR="00DF530E">
        <w:t>, jQuery</w:t>
      </w:r>
    </w:p>
    <w:p w:rsidR="00801114" w:rsidRPr="00801114" w:rsidRDefault="00A17FEE" w:rsidP="00DD2305">
      <w:pPr>
        <w:pStyle w:val="MMList"/>
      </w:pPr>
      <w:r>
        <w:rPr>
          <w:b/>
        </w:rPr>
        <w:t>Back-End Web Development:</w:t>
      </w:r>
      <w:r>
        <w:t xml:space="preserve"> Node, Express, NPM, Passport</w:t>
      </w:r>
      <w:r w:rsidR="009346F2">
        <w:t>, MongoDB</w:t>
      </w:r>
      <w:r w:rsidR="00801114">
        <w:t>, SQL</w:t>
      </w:r>
    </w:p>
    <w:p w:rsidR="0045364F" w:rsidRPr="001B6931" w:rsidRDefault="0045364F" w:rsidP="00DD2305">
      <w:pPr>
        <w:pStyle w:val="MMList"/>
      </w:pPr>
      <w:r>
        <w:rPr>
          <w:b/>
        </w:rPr>
        <w:t>Software:</w:t>
      </w:r>
      <w:r>
        <w:t xml:space="preserve"> MS Office Suite (Word, Excel, PowerPoint, OneNote)</w:t>
      </w:r>
      <w:r w:rsidR="00A87EBB">
        <w:t>, Adobe Suite (Photoshop, InDesign)</w:t>
      </w:r>
    </w:p>
    <w:p w:rsidR="00801114" w:rsidRPr="001B6931" w:rsidRDefault="00A87EBB" w:rsidP="00DD2305">
      <w:pPr>
        <w:pStyle w:val="MMList"/>
      </w:pPr>
      <w:r>
        <w:rPr>
          <w:b/>
        </w:rPr>
        <w:t>Systems:</w:t>
      </w:r>
      <w:r>
        <w:t xml:space="preserve"> </w:t>
      </w:r>
      <w:r w:rsidR="001B6931" w:rsidRPr="001B6931">
        <w:t>Proficient in Windows and Linux operating systems and applications.</w:t>
      </w:r>
      <w:r w:rsidR="00801114" w:rsidRPr="00801114">
        <w:t xml:space="preserve"> </w:t>
      </w:r>
    </w:p>
    <w:p w:rsidR="00801114" w:rsidRPr="001B6931" w:rsidRDefault="00801114" w:rsidP="00801114">
      <w:pPr>
        <w:pStyle w:val="Subsection"/>
        <w:rPr>
          <w:sz w:val="24"/>
        </w:rPr>
      </w:pPr>
      <w:r>
        <w:rPr>
          <w:sz w:val="24"/>
        </w:rPr>
        <w:t>ANALYTICAL</w:t>
      </w:r>
      <w:r w:rsidRPr="001B6931">
        <w:rPr>
          <w:sz w:val="24"/>
        </w:rPr>
        <w:t xml:space="preserve"> skills</w:t>
      </w:r>
    </w:p>
    <w:p w:rsidR="00180DB2" w:rsidRDefault="00801114" w:rsidP="00DD2305">
      <w:pPr>
        <w:pStyle w:val="MMList"/>
      </w:pPr>
      <w:r>
        <w:t>Experienced in data</w:t>
      </w:r>
      <w:r w:rsidR="00180DB2">
        <w:t xml:space="preserve"> collection and analysis</w:t>
      </w:r>
    </w:p>
    <w:p w:rsidR="00801114" w:rsidRPr="00801114" w:rsidRDefault="00180DB2" w:rsidP="00DD2305">
      <w:pPr>
        <w:pStyle w:val="MMList"/>
      </w:pPr>
      <w:r>
        <w:t xml:space="preserve">Experienced in </w:t>
      </w:r>
      <w:r w:rsidR="00801114">
        <w:t>ap</w:t>
      </w:r>
      <w:r>
        <w:t>plied mathematics, descriptive and inferential statistics, including distribution</w:t>
      </w:r>
      <w:r w:rsidR="000233D1">
        <w:t>, correlation and regression analysis</w:t>
      </w:r>
    </w:p>
    <w:p w:rsidR="001B6931" w:rsidRPr="001B6931" w:rsidRDefault="001B6931" w:rsidP="001B6931">
      <w:pPr>
        <w:pStyle w:val="Subsection"/>
        <w:rPr>
          <w:sz w:val="24"/>
        </w:rPr>
      </w:pPr>
      <w:r w:rsidRPr="001B6931">
        <w:rPr>
          <w:sz w:val="24"/>
        </w:rPr>
        <w:t>Language skills</w:t>
      </w:r>
    </w:p>
    <w:p w:rsidR="00275F0D" w:rsidRDefault="001B6931" w:rsidP="00275F0D">
      <w:pPr>
        <w:pStyle w:val="MMList"/>
      </w:pPr>
      <w:r w:rsidRPr="001B6931">
        <w:t>Fluent in English and Italian, written and spoken.</w:t>
      </w:r>
    </w:p>
    <w:p w:rsidR="00275F0D" w:rsidRDefault="00275F0D" w:rsidP="00275F0D">
      <w:pPr>
        <w:pStyle w:val="Subsection"/>
        <w:rPr>
          <w:sz w:val="24"/>
        </w:rPr>
      </w:pPr>
      <w:r w:rsidRPr="00275F0D">
        <w:rPr>
          <w:sz w:val="24"/>
        </w:rPr>
        <w:t>PORTFOLIO</w:t>
      </w:r>
    </w:p>
    <w:p w:rsidR="00275F0D" w:rsidRPr="00275F0D" w:rsidRDefault="00275F0D" w:rsidP="00275F0D">
      <w:pPr>
        <w:pStyle w:val="MMList"/>
        <w:tabs>
          <w:tab w:val="clear" w:pos="144"/>
          <w:tab w:val="num" w:pos="288"/>
        </w:tabs>
        <w:ind w:left="288"/>
      </w:pPr>
      <w:r>
        <w:t>matteomichelotti.com/portfolio</w:t>
      </w:r>
      <w:bookmarkStart w:id="0" w:name="_GoBack"/>
      <w:bookmarkEnd w:id="0"/>
    </w:p>
    <w:p w:rsidR="00EA7FA2" w:rsidRPr="001B6931" w:rsidRDefault="00EA7FA2" w:rsidP="00EA7FA2">
      <w:pPr>
        <w:pStyle w:val="SectionHeading"/>
        <w:rPr>
          <w:sz w:val="36"/>
        </w:rPr>
      </w:pPr>
      <w:r w:rsidRPr="001B6931">
        <w:rPr>
          <w:sz w:val="36"/>
        </w:rPr>
        <w:t>Work Experience</w:t>
      </w:r>
    </w:p>
    <w:p w:rsidR="00EA7FA2" w:rsidRPr="001B6931" w:rsidRDefault="00EA7FA2" w:rsidP="00EA7FA2">
      <w:pPr>
        <w:pStyle w:val="Subsection"/>
        <w:spacing w:before="100"/>
        <w:rPr>
          <w:sz w:val="24"/>
          <w:lang w:val="it-IT"/>
        </w:rPr>
      </w:pPr>
      <w:r w:rsidRPr="001B6931">
        <w:rPr>
          <w:sz w:val="24"/>
          <w:lang w:val="it-IT"/>
        </w:rPr>
        <w:t>research fellow | agenzia regionale per la protezione ambientale (REGIONAL ENVIRONMENTAL PROTECTION AGENCY) | 06-01-2014 TO 05-31-2015</w:t>
      </w:r>
    </w:p>
    <w:p w:rsidR="00F35ED4" w:rsidRDefault="00911375" w:rsidP="00DD2305">
      <w:pPr>
        <w:pStyle w:val="MMList"/>
      </w:pPr>
      <w:r w:rsidRPr="00911375">
        <w:rPr>
          <w:b/>
        </w:rPr>
        <w:t>PROJECT:</w:t>
      </w:r>
      <w:r w:rsidRPr="00911375">
        <w:t xml:space="preserve"> </w:t>
      </w:r>
      <w:r w:rsidR="00EA7FA2" w:rsidRPr="001B6931">
        <w:t>Lead researcher of the project “Evolution of air quality in Emilia-Romagna (Ital</w:t>
      </w:r>
      <w:r>
        <w:t>y) and climate change scenarios”</w:t>
      </w:r>
    </w:p>
    <w:p w:rsidR="00AB6A0B" w:rsidRPr="001B6931" w:rsidRDefault="00911375" w:rsidP="00DD2305">
      <w:pPr>
        <w:pStyle w:val="MMList"/>
      </w:pPr>
      <w:r>
        <w:rPr>
          <w:b/>
        </w:rPr>
        <w:t>RESPONSIBILITIES</w:t>
      </w:r>
      <w:r w:rsidRPr="00911375">
        <w:t>:</w:t>
      </w:r>
      <w:r>
        <w:t xml:space="preserve"> Collect</w:t>
      </w:r>
      <w:r w:rsidR="00B443A2">
        <w:t>ed</w:t>
      </w:r>
      <w:r>
        <w:t xml:space="preserve"> </w:t>
      </w:r>
      <w:r w:rsidR="00AB6A0B">
        <w:t xml:space="preserve">temperature and ozone </w:t>
      </w:r>
      <w:r>
        <w:t>data from different</w:t>
      </w:r>
      <w:r w:rsidR="00AB6A0B">
        <w:t xml:space="preserve"> European governmental and academic sources. Develop</w:t>
      </w:r>
      <w:r w:rsidR="00B443A2">
        <w:t>ed</w:t>
      </w:r>
      <w:r w:rsidR="00AB6A0B">
        <w:t xml:space="preserve"> and calibrate</w:t>
      </w:r>
      <w:r w:rsidR="00B443A2">
        <w:t>d</w:t>
      </w:r>
      <w:r w:rsidR="00AB6A0B">
        <w:t xml:space="preserve"> statistical models to analyze the data, and determine</w:t>
      </w:r>
      <w:r w:rsidR="00B443A2">
        <w:t>d</w:t>
      </w:r>
      <w:r w:rsidR="00AB6A0B">
        <w:t xml:space="preserve"> through statistical analysis the possible future trend.</w:t>
      </w:r>
      <w:r w:rsidR="00AB6A0B" w:rsidRPr="00AB6A0B">
        <w:t xml:space="preserve"> </w:t>
      </w:r>
      <w:r w:rsidR="00DD2305">
        <w:t>Collaborate</w:t>
      </w:r>
      <w:r w:rsidR="00B443A2">
        <w:t>d</w:t>
      </w:r>
      <w:r w:rsidR="00DD2305">
        <w:t xml:space="preserve"> and coordinate</w:t>
      </w:r>
      <w:r w:rsidR="00B443A2">
        <w:t>d</w:t>
      </w:r>
      <w:r w:rsidR="00DD2305">
        <w:t xml:space="preserve"> </w:t>
      </w:r>
      <w:r w:rsidR="00180DB2">
        <w:t xml:space="preserve">with faculty </w:t>
      </w:r>
      <w:r w:rsidR="00B443A2">
        <w:t>and agency scientific personnel.</w:t>
      </w:r>
    </w:p>
    <w:p w:rsidR="00AB6A0B" w:rsidRDefault="00AB6A0B" w:rsidP="00DD2305">
      <w:pPr>
        <w:pStyle w:val="MMList"/>
      </w:pPr>
      <w:r w:rsidRPr="00911375">
        <w:rPr>
          <w:b/>
        </w:rPr>
        <w:lastRenderedPageBreak/>
        <w:t>PUBLICATION</w:t>
      </w:r>
      <w:r>
        <w:rPr>
          <w:b/>
        </w:rPr>
        <w:t>S</w:t>
      </w:r>
      <w:r>
        <w:t xml:space="preserve">: </w:t>
      </w:r>
      <w:r w:rsidRPr="001B6931">
        <w:t>Lead author of the scientific publication: “Assessment of Tropospheric Ozone Increase in Future Climate Change Scenarios”</w:t>
      </w:r>
    </w:p>
    <w:p w:rsidR="00911375" w:rsidRDefault="00911375" w:rsidP="00AB6A0B">
      <w:pPr>
        <w:pStyle w:val="ListBullet"/>
        <w:numPr>
          <w:ilvl w:val="0"/>
          <w:numId w:val="0"/>
        </w:numPr>
        <w:jc w:val="both"/>
        <w:rPr>
          <w:sz w:val="24"/>
        </w:rPr>
      </w:pPr>
    </w:p>
    <w:p w:rsidR="00520E09" w:rsidRPr="001B6931" w:rsidRDefault="00FD5A1D">
      <w:pPr>
        <w:pStyle w:val="SectionHeading"/>
        <w:rPr>
          <w:sz w:val="36"/>
        </w:rPr>
      </w:pPr>
      <w:r w:rsidRPr="001B6931">
        <w:rPr>
          <w:sz w:val="36"/>
        </w:rPr>
        <w:t>Education</w:t>
      </w:r>
    </w:p>
    <w:p w:rsidR="00520E09" w:rsidRPr="001B6931" w:rsidRDefault="00532DCD">
      <w:pPr>
        <w:pStyle w:val="Subsection"/>
        <w:spacing w:before="100"/>
        <w:rPr>
          <w:sz w:val="24"/>
        </w:rPr>
      </w:pPr>
      <w:r w:rsidRPr="001B6931">
        <w:rPr>
          <w:sz w:val="24"/>
        </w:rPr>
        <w:t>mASTER of science in physics</w:t>
      </w:r>
      <w:r w:rsidR="00FD5A1D" w:rsidRPr="001B6931">
        <w:rPr>
          <w:sz w:val="24"/>
        </w:rPr>
        <w:t> | </w:t>
      </w:r>
      <w:r w:rsidRPr="001B6931">
        <w:rPr>
          <w:sz w:val="24"/>
        </w:rPr>
        <w:t>12-20-2013</w:t>
      </w:r>
      <w:r w:rsidR="00FD5A1D" w:rsidRPr="001B6931">
        <w:rPr>
          <w:sz w:val="24"/>
        </w:rPr>
        <w:t> | </w:t>
      </w:r>
      <w:r w:rsidRPr="001B6931">
        <w:rPr>
          <w:sz w:val="24"/>
        </w:rPr>
        <w:t>university of bologna (bologna, italy)</w:t>
      </w:r>
    </w:p>
    <w:p w:rsidR="00520E09" w:rsidRPr="001B6931" w:rsidRDefault="00532DCD" w:rsidP="00B443A2">
      <w:pPr>
        <w:pStyle w:val="MMList"/>
      </w:pPr>
      <w:r w:rsidRPr="001B6931">
        <w:t>Area of study</w:t>
      </w:r>
      <w:r w:rsidR="00FD5A1D" w:rsidRPr="001B6931">
        <w:t xml:space="preserve">: </w:t>
      </w:r>
      <w:r w:rsidRPr="001B6931">
        <w:t>Physics of the atmosphere</w:t>
      </w:r>
    </w:p>
    <w:p w:rsidR="00520E09" w:rsidRPr="001B6931" w:rsidRDefault="00532DCD" w:rsidP="00B443A2">
      <w:pPr>
        <w:pStyle w:val="MMList"/>
      </w:pPr>
      <w:r w:rsidRPr="001B6931">
        <w:t>Dissertation title: The Atmospheric Stable Boundary Layer: Data Analysis and Comparison with Similarity Theories.</w:t>
      </w:r>
    </w:p>
    <w:sdt>
      <w:sdtPr>
        <w:rPr>
          <w:b w:val="0"/>
          <w:bCs w:val="0"/>
          <w:caps w:val="0"/>
          <w:color w:val="404040" w:themeColor="text1" w:themeTint="BF"/>
          <w:sz w:val="24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4"/>
            </w:rPr>
            <w:id w:val="-514004892"/>
            <w:placeholder>
              <w:docPart w:val="541EC605364B41E884BD5BEF26C5960E"/>
            </w:placeholder>
            <w15:repeatingSectionItem/>
          </w:sdtPr>
          <w:sdtEndPr/>
          <w:sdtContent>
            <w:p w:rsidR="00520E09" w:rsidRPr="001B6931" w:rsidRDefault="00532DCD">
              <w:pPr>
                <w:pStyle w:val="Subsection"/>
                <w:rPr>
                  <w:sz w:val="24"/>
                </w:rPr>
              </w:pPr>
              <w:r w:rsidRPr="001B6931">
                <w:rPr>
                  <w:sz w:val="24"/>
                </w:rPr>
                <w:t>bachelor of science in physics</w:t>
              </w:r>
              <w:r w:rsidR="00FD5A1D" w:rsidRPr="001B6931">
                <w:rPr>
                  <w:sz w:val="24"/>
                </w:rPr>
                <w:t> | </w:t>
              </w:r>
              <w:r w:rsidRPr="001B6931">
                <w:rPr>
                  <w:sz w:val="24"/>
                </w:rPr>
                <w:t>07-16-2008</w:t>
              </w:r>
              <w:r w:rsidR="00FD5A1D" w:rsidRPr="001B6931">
                <w:rPr>
                  <w:sz w:val="24"/>
                </w:rPr>
                <w:t> | </w:t>
              </w:r>
              <w:r w:rsidRPr="001B6931">
                <w:rPr>
                  <w:sz w:val="24"/>
                </w:rPr>
                <w:t>university of trento (trento, italy)</w:t>
              </w:r>
            </w:p>
            <w:p w:rsidR="00520E09" w:rsidRPr="001B6931" w:rsidRDefault="00532DCD" w:rsidP="00B443A2">
              <w:pPr>
                <w:pStyle w:val="MMList"/>
              </w:pPr>
              <w:r w:rsidRPr="001B6931">
                <w:t>Area of study</w:t>
              </w:r>
              <w:r w:rsidR="00FD5A1D" w:rsidRPr="001B6931">
                <w:t xml:space="preserve">: </w:t>
              </w:r>
              <w:r w:rsidR="00F1734F" w:rsidRPr="001B6931">
                <w:t>Physics</w:t>
              </w:r>
            </w:p>
            <w:p w:rsidR="00520E09" w:rsidRPr="001B6931" w:rsidRDefault="00F1734F" w:rsidP="00B443A2">
              <w:pPr>
                <w:pStyle w:val="MMList"/>
              </w:pPr>
              <w:r w:rsidRPr="005D7E68">
                <w:t>Dissertation title</w:t>
              </w:r>
              <w:r w:rsidR="00FD5A1D" w:rsidRPr="005D7E68">
                <w:t xml:space="preserve">: </w:t>
              </w:r>
              <w:r w:rsidRPr="005D7E68">
                <w:t>Comets and Climate</w:t>
              </w:r>
            </w:p>
          </w:sdtContent>
        </w:sdt>
      </w:sdtContent>
    </w:sdt>
    <w:sectPr w:rsidR="00520E09" w:rsidRPr="001B6931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86" w:rsidRDefault="00941D86">
      <w:pPr>
        <w:spacing w:after="0"/>
      </w:pPr>
      <w:r>
        <w:separator/>
      </w:r>
    </w:p>
  </w:endnote>
  <w:endnote w:type="continuationSeparator" w:id="0">
    <w:p w:rsidR="00941D86" w:rsidRDefault="00941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E09" w:rsidRDefault="00FD5A1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5F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86" w:rsidRDefault="00941D86">
      <w:pPr>
        <w:spacing w:after="0"/>
      </w:pPr>
      <w:r>
        <w:separator/>
      </w:r>
    </w:p>
  </w:footnote>
  <w:footnote w:type="continuationSeparator" w:id="0">
    <w:p w:rsidR="00941D86" w:rsidRDefault="00941D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5BA5AD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CD"/>
    <w:rsid w:val="000233D1"/>
    <w:rsid w:val="00180DB2"/>
    <w:rsid w:val="001B3C31"/>
    <w:rsid w:val="001B6931"/>
    <w:rsid w:val="00275F0D"/>
    <w:rsid w:val="002A0E13"/>
    <w:rsid w:val="002B767F"/>
    <w:rsid w:val="003F6B20"/>
    <w:rsid w:val="00441575"/>
    <w:rsid w:val="0045364F"/>
    <w:rsid w:val="004D5272"/>
    <w:rsid w:val="00520E09"/>
    <w:rsid w:val="00526213"/>
    <w:rsid w:val="00532DCD"/>
    <w:rsid w:val="005D7E68"/>
    <w:rsid w:val="00801114"/>
    <w:rsid w:val="008F6131"/>
    <w:rsid w:val="00911375"/>
    <w:rsid w:val="00917312"/>
    <w:rsid w:val="009346F2"/>
    <w:rsid w:val="00941D86"/>
    <w:rsid w:val="00A17FEE"/>
    <w:rsid w:val="00A40D12"/>
    <w:rsid w:val="00A87EBB"/>
    <w:rsid w:val="00AA7C4E"/>
    <w:rsid w:val="00AB6A0B"/>
    <w:rsid w:val="00B443A2"/>
    <w:rsid w:val="00C96519"/>
    <w:rsid w:val="00D07140"/>
    <w:rsid w:val="00D71F73"/>
    <w:rsid w:val="00D96DC4"/>
    <w:rsid w:val="00DD2305"/>
    <w:rsid w:val="00DF530E"/>
    <w:rsid w:val="00EA7FA2"/>
    <w:rsid w:val="00F1734F"/>
    <w:rsid w:val="00F35ED4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2AFE1-F623-4A8F-AF77-C31F8F20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93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31"/>
    <w:rPr>
      <w:rFonts w:ascii="Segoe UI" w:hAnsi="Segoe UI" w:cs="Segoe UI"/>
      <w:szCs w:val="18"/>
    </w:rPr>
  </w:style>
  <w:style w:type="paragraph" w:customStyle="1" w:styleId="MMList">
    <w:name w:val="MM_List"/>
    <w:basedOn w:val="ListBullet"/>
    <w:qFormat/>
    <w:rsid w:val="00DD2305"/>
    <w:pPr>
      <w:spacing w:after="16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26DEDE404C48A59097BF60D8D95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63D9-F6E3-4F13-9D5F-D88E0D36866B}"/>
      </w:docPartPr>
      <w:docPartBody>
        <w:p w:rsidR="002C471B" w:rsidRDefault="00F865E1">
          <w:pPr>
            <w:pStyle w:val="D926DEDE404C48A59097BF60D8D954BD"/>
          </w:pPr>
          <w:r>
            <w:t>[Your Name]</w:t>
          </w:r>
        </w:p>
      </w:docPartBody>
    </w:docPart>
    <w:docPart>
      <w:docPartPr>
        <w:name w:val="0D4B81E26A074E6A9B2849BA83DE9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71DE7-6058-4887-BC22-10451CAF1723}"/>
      </w:docPartPr>
      <w:docPartBody>
        <w:p w:rsidR="002C471B" w:rsidRDefault="00F865E1">
          <w:pPr>
            <w:pStyle w:val="0D4B81E26A074E6A9B2849BA83DE9B76"/>
          </w:pPr>
          <w:r>
            <w:t>[Address, City, ST  ZIP Code]</w:t>
          </w:r>
        </w:p>
      </w:docPartBody>
    </w:docPart>
    <w:docPart>
      <w:docPartPr>
        <w:name w:val="7FC15C5B1D43469BAED054FC0B61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AFCE5-E3A6-469E-8B1D-BBAEC85C75FB}"/>
      </w:docPartPr>
      <w:docPartBody>
        <w:p w:rsidR="002C471B" w:rsidRDefault="00F865E1">
          <w:pPr>
            <w:pStyle w:val="7FC15C5B1D43469BAED054FC0B615013"/>
          </w:pPr>
          <w:r>
            <w:t>[Telephone]</w:t>
          </w:r>
        </w:p>
      </w:docPartBody>
    </w:docPart>
    <w:docPart>
      <w:docPartPr>
        <w:name w:val="4557C008A6E547E7A7761B26D80ED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6C738-ABDE-4B91-99A9-E8CB95D7C491}"/>
      </w:docPartPr>
      <w:docPartBody>
        <w:p w:rsidR="002C471B" w:rsidRDefault="00F865E1">
          <w:pPr>
            <w:pStyle w:val="4557C008A6E547E7A7761B26D80ED1C7"/>
          </w:pPr>
          <w:r>
            <w:t>[Email]</w:t>
          </w:r>
        </w:p>
      </w:docPartBody>
    </w:docPart>
    <w:docPart>
      <w:docPartPr>
        <w:name w:val="541EC605364B41E884BD5BEF26C59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26D19-8CB0-48E3-BF95-B6851AC262AE}"/>
      </w:docPartPr>
      <w:docPartBody>
        <w:p w:rsidR="002C471B" w:rsidRDefault="00F865E1">
          <w:pPr>
            <w:pStyle w:val="541EC605364B41E884BD5BEF26C596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E1"/>
    <w:rsid w:val="002C471B"/>
    <w:rsid w:val="00373381"/>
    <w:rsid w:val="00430418"/>
    <w:rsid w:val="00997DD0"/>
    <w:rsid w:val="009E1858"/>
    <w:rsid w:val="00B62C8B"/>
    <w:rsid w:val="00BA38B0"/>
    <w:rsid w:val="00BF0BCA"/>
    <w:rsid w:val="00D84AB5"/>
    <w:rsid w:val="00F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6DEDE404C48A59097BF60D8D954BD">
    <w:name w:val="D926DEDE404C48A59097BF60D8D954BD"/>
  </w:style>
  <w:style w:type="paragraph" w:customStyle="1" w:styleId="0D4B81E26A074E6A9B2849BA83DE9B76">
    <w:name w:val="0D4B81E26A074E6A9B2849BA83DE9B76"/>
  </w:style>
  <w:style w:type="paragraph" w:customStyle="1" w:styleId="7FC15C5B1D43469BAED054FC0B615013">
    <w:name w:val="7FC15C5B1D43469BAED054FC0B615013"/>
  </w:style>
  <w:style w:type="paragraph" w:customStyle="1" w:styleId="4557C008A6E547E7A7761B26D80ED1C7">
    <w:name w:val="4557C008A6E547E7A7761B26D80ED1C7"/>
  </w:style>
  <w:style w:type="paragraph" w:customStyle="1" w:styleId="DA6D4536A4E8491AB4246E6ADEFC8CE3">
    <w:name w:val="DA6D4536A4E8491AB4246E6ADEFC8CE3"/>
  </w:style>
  <w:style w:type="paragraph" w:customStyle="1" w:styleId="B5BDAF7778E6481D89D94198323E0975">
    <w:name w:val="B5BDAF7778E6481D89D94198323E0975"/>
  </w:style>
  <w:style w:type="paragraph" w:customStyle="1" w:styleId="FCBE781236744A4E9F539928FDE980B1">
    <w:name w:val="FCBE781236744A4E9F539928FDE980B1"/>
  </w:style>
  <w:style w:type="paragraph" w:customStyle="1" w:styleId="2E67A734C7094EB3A54069955B65DD67">
    <w:name w:val="2E67A734C7094EB3A54069955B65DD67"/>
  </w:style>
  <w:style w:type="paragraph" w:customStyle="1" w:styleId="E4C53C90B16544B7BF2C80673E346DCF">
    <w:name w:val="E4C53C90B16544B7BF2C80673E346DC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1EC605364B41E884BD5BEF26C5960E">
    <w:name w:val="541EC605364B41E884BD5BEF26C5960E"/>
  </w:style>
  <w:style w:type="paragraph" w:customStyle="1" w:styleId="8C46B541D277452395569F40AB47842F">
    <w:name w:val="8C46B541D277452395569F40AB47842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77FDA64536F41B28A8942FEA9A57B46">
    <w:name w:val="477FDA64536F41B28A8942FEA9A57B46"/>
  </w:style>
  <w:style w:type="paragraph" w:customStyle="1" w:styleId="BA5DD7F0BE354ACDB596A22E10009032">
    <w:name w:val="BA5DD7F0BE354ACDB596A22E10009032"/>
  </w:style>
  <w:style w:type="paragraph" w:customStyle="1" w:styleId="F93E52094E684F86A84EDDF2523CA12F">
    <w:name w:val="F93E52094E684F86A84EDDF2523CA12F"/>
  </w:style>
  <w:style w:type="paragraph" w:customStyle="1" w:styleId="49EC66D081B44818A32443E2E4A50B7D">
    <w:name w:val="49EC66D081B44818A32443E2E4A50B7D"/>
  </w:style>
  <w:style w:type="paragraph" w:customStyle="1" w:styleId="F082D93D351744FFB361366655596D84">
    <w:name w:val="F082D93D351744FFB361366655596D84"/>
  </w:style>
  <w:style w:type="paragraph" w:customStyle="1" w:styleId="29621CAB97894B05B4DECF941B98E426">
    <w:name w:val="29621CAB97894B05B4DECF941B98E426"/>
  </w:style>
  <w:style w:type="paragraph" w:customStyle="1" w:styleId="72E79080A2294EAD9A4A6B5B6E718DE8">
    <w:name w:val="72E79080A2294EAD9A4A6B5B6E718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13331 North MacArthur Blvd #219, Oklahoma City, OK, 73142</CompanyAddress>
  <CompanyPhone>(405) 605-9636</CompanyPhone>
  <CompanyFax/>
  <CompanyEmail>matteo.michelotti@outlook.com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Michelotti</dc:creator>
  <cp:keywords/>
  <cp:lastModifiedBy>Matteo Michelotti</cp:lastModifiedBy>
  <cp:revision>6</cp:revision>
  <cp:lastPrinted>2015-11-23T04:16:00Z</cp:lastPrinted>
  <dcterms:created xsi:type="dcterms:W3CDTF">2016-03-24T16:13:00Z</dcterms:created>
  <dcterms:modified xsi:type="dcterms:W3CDTF">2016-04-18T23:18:00Z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